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投标规则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center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（一）微信小程序搜索算量之家，注册后，每个月4次免费投标机会，想多次投标，可以办理会员业务。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（二)正在招标中的项目是可以进行投标的，(正在进行中的说明此项目已经选中了中标人员，正在进行工作)。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(三)正在招标中的项目，找到查看项目--点我要投标后，有发布者的电话，客户先进行电话沟通。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(四)发布者，在平台发布任务，选择人员中标后，托管全款，保证做活人在质量和工期无误的情况下拿到款项，同时，中标人托管保证金(不中标可以不托管，保证金最低500元，在两个月内没有接到其他项目，保证金可以退)保证质量和工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37FBF"/>
    <w:rsid w:val="45F37FBF"/>
    <w:rsid w:val="54A65D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2018-08-14T05:06:00Z</dcterms:created>
  <dc:creator>雷</dc:creator>
  <cp:lastModifiedBy>雷</cp:lastModifiedBy>
  <dcterms:modified xsi:type="dcterms:W3CDTF">2018-08-14T06:30:54Z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